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48" w:rsidRDefault="00A23F53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040D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2E2D260" wp14:editId="32AD8B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040D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6D9635C" wp14:editId="1CC58E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B6748" w:rsidRDefault="00CB674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p w:rsidR="00CB6748" w:rsidRDefault="00CB674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40D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1EA22F6" wp14:editId="6E4C20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B6748" w:rsidRDefault="00CB6748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CB6748" w:rsidRDefault="00CB6748">
                          <w:pPr>
                            <w:pStyle w:val="NoSpacing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sdtContent>
      </w:sdt>
    </w:p>
    <w:p w:rsidR="00CB6748" w:rsidRPr="00CF5CDB" w:rsidRDefault="00A23F53">
      <w:pPr>
        <w:pStyle w:val="Title"/>
        <w:rPr>
          <w:smallCaps w:val="0"/>
          <w:sz w:val="32"/>
          <w:szCs w:val="32"/>
        </w:rPr>
      </w:pPr>
      <w:sdt>
        <w:sdtPr>
          <w:rPr>
            <w:smallCaps w:val="0"/>
            <w:sz w:val="32"/>
            <w:szCs w:val="32"/>
          </w:rPr>
          <w:alias w:val="Title"/>
          <w:tag w:val="Title"/>
          <w:id w:val="11808329"/>
          <w:placeholder>
            <w:docPart w:val="B99BBD66D6304BC1B92414D99EF3BDA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37976" w:rsidRPr="00CF5CDB">
            <w:rPr>
              <w:smallCaps w:val="0"/>
              <w:sz w:val="32"/>
              <w:szCs w:val="32"/>
              <w:lang w:val="en-IN"/>
            </w:rPr>
            <w:t>Search Engine Optimization (SEO) Plans</w:t>
          </w:r>
        </w:sdtContent>
      </w:sdt>
    </w:p>
    <w:p w:rsidR="00F37976" w:rsidRDefault="00F37976"/>
    <w:p w:rsidR="00F37976" w:rsidRPr="00E72C0C" w:rsidRDefault="007B1E07" w:rsidP="00F37976">
      <w:pPr>
        <w:rPr>
          <w:sz w:val="28"/>
          <w:szCs w:val="28"/>
        </w:rPr>
      </w:pPr>
      <w:r>
        <w:rPr>
          <w:sz w:val="28"/>
          <w:szCs w:val="28"/>
        </w:rPr>
        <w:t xml:space="preserve">We have Doing </w:t>
      </w:r>
      <w:proofErr w:type="gramStart"/>
      <w:r>
        <w:rPr>
          <w:sz w:val="28"/>
          <w:szCs w:val="28"/>
        </w:rPr>
        <w:t>Off</w:t>
      </w:r>
      <w:proofErr w:type="gramEnd"/>
      <w:r>
        <w:rPr>
          <w:sz w:val="28"/>
          <w:szCs w:val="28"/>
        </w:rPr>
        <w:t xml:space="preserve"> </w:t>
      </w:r>
      <w:r w:rsidR="00F37976">
        <w:rPr>
          <w:sz w:val="28"/>
          <w:szCs w:val="28"/>
        </w:rPr>
        <w:t>Page,</w:t>
      </w:r>
      <w:r w:rsidR="00F37976" w:rsidRPr="00E72C0C">
        <w:rPr>
          <w:sz w:val="28"/>
          <w:szCs w:val="28"/>
        </w:rPr>
        <w:t xml:space="preserve"> On Page</w:t>
      </w:r>
      <w:r w:rsidR="00F37976">
        <w:rPr>
          <w:sz w:val="28"/>
          <w:szCs w:val="28"/>
        </w:rPr>
        <w:t xml:space="preserve"> and SMO</w:t>
      </w:r>
    </w:p>
    <w:p w:rsidR="00F37976" w:rsidRPr="00B877A0" w:rsidRDefault="00F37976" w:rsidP="00F37976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B877A0">
        <w:rPr>
          <w:b/>
          <w:sz w:val="32"/>
          <w:szCs w:val="32"/>
        </w:rPr>
        <w:t>ON Page SEO</w:t>
      </w:r>
    </w:p>
    <w:p w:rsidR="00F37976" w:rsidRDefault="00F37976" w:rsidP="00F37976">
      <w:pPr>
        <w:rPr>
          <w:sz w:val="28"/>
          <w:szCs w:val="28"/>
        </w:rPr>
      </w:pPr>
      <w:r w:rsidRPr="00E72C0C">
        <w:rPr>
          <w:sz w:val="28"/>
          <w:szCs w:val="28"/>
        </w:rPr>
        <w:t>On Page SEO refers to settings you can apply on your website so that it is optimized for search engines.</w:t>
      </w:r>
    </w:p>
    <w:p w:rsidR="00F37976" w:rsidRPr="004E3D29" w:rsidRDefault="00F37976" w:rsidP="00F37976">
      <w:pPr>
        <w:rPr>
          <w:sz w:val="24"/>
          <w:szCs w:val="24"/>
        </w:rPr>
      </w:pPr>
      <w:r w:rsidRPr="004E3D29">
        <w:rPr>
          <w:sz w:val="24"/>
          <w:szCs w:val="24"/>
        </w:rPr>
        <w:t>The most important On-Page SEO tips are:</w:t>
      </w:r>
    </w:p>
    <w:p w:rsidR="00F37976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Having optimized tiles and Description.</w:t>
      </w:r>
    </w:p>
    <w:p w:rsidR="00F37976" w:rsidRPr="00856CC1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56CC1">
        <w:rPr>
          <w:sz w:val="28"/>
          <w:szCs w:val="28"/>
        </w:rPr>
        <w:t>Proper URL Structures</w:t>
      </w:r>
    </w:p>
    <w:p w:rsidR="00F37976" w:rsidRPr="00856CC1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56CC1">
        <w:rPr>
          <w:sz w:val="28"/>
          <w:szCs w:val="28"/>
        </w:rPr>
        <w:t>User friendly navigation</w:t>
      </w:r>
      <w:r>
        <w:rPr>
          <w:sz w:val="28"/>
          <w:szCs w:val="28"/>
        </w:rPr>
        <w:t>.</w:t>
      </w:r>
    </w:p>
    <w:p w:rsidR="00F37976" w:rsidRPr="00856CC1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56CC1">
        <w:rPr>
          <w:sz w:val="28"/>
          <w:szCs w:val="28"/>
        </w:rPr>
        <w:t>Optimized internal links</w:t>
      </w:r>
      <w:r>
        <w:rPr>
          <w:sz w:val="28"/>
          <w:szCs w:val="28"/>
        </w:rPr>
        <w:t>.</w:t>
      </w:r>
    </w:p>
    <w:p w:rsidR="00F37976" w:rsidRPr="00856CC1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Text Formatting.</w:t>
      </w:r>
    </w:p>
    <w:p w:rsidR="00F37976" w:rsidRPr="00856CC1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56CC1">
        <w:rPr>
          <w:sz w:val="28"/>
          <w:szCs w:val="28"/>
        </w:rPr>
        <w:t>Properly optimized H1 tag and other headings</w:t>
      </w:r>
      <w:r>
        <w:rPr>
          <w:sz w:val="28"/>
          <w:szCs w:val="28"/>
        </w:rPr>
        <w:t>.</w:t>
      </w:r>
    </w:p>
    <w:p w:rsidR="00F37976" w:rsidRPr="00F67CCA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Image optimization.</w:t>
      </w:r>
    </w:p>
    <w:p w:rsidR="00F37976" w:rsidRPr="00856CC1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56CC1">
        <w:rPr>
          <w:sz w:val="28"/>
          <w:szCs w:val="28"/>
        </w:rPr>
        <w:t>Mobile Friendly pages</w:t>
      </w:r>
      <w:r>
        <w:rPr>
          <w:sz w:val="28"/>
          <w:szCs w:val="28"/>
        </w:rPr>
        <w:t>.</w:t>
      </w:r>
    </w:p>
    <w:p w:rsidR="00F37976" w:rsidRPr="00856CC1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High quality fresh content.</w:t>
      </w:r>
    </w:p>
    <w:p w:rsidR="00F37976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External links.</w:t>
      </w:r>
    </w:p>
    <w:p w:rsidR="00F37976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7CCA">
        <w:rPr>
          <w:sz w:val="28"/>
          <w:szCs w:val="28"/>
        </w:rPr>
        <w:t>Research the right keywords</w:t>
      </w:r>
      <w:r>
        <w:rPr>
          <w:sz w:val="28"/>
          <w:szCs w:val="28"/>
        </w:rPr>
        <w:t>.</w:t>
      </w:r>
    </w:p>
    <w:p w:rsidR="00F37976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7CCA">
        <w:rPr>
          <w:sz w:val="28"/>
          <w:szCs w:val="28"/>
        </w:rPr>
        <w:t>Create an XML sitemap</w:t>
      </w:r>
      <w:r>
        <w:rPr>
          <w:sz w:val="28"/>
          <w:szCs w:val="28"/>
        </w:rPr>
        <w:t>.</w:t>
      </w:r>
    </w:p>
    <w:p w:rsidR="00F37976" w:rsidRDefault="00F37976" w:rsidP="00F379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7CCA">
        <w:rPr>
          <w:sz w:val="28"/>
          <w:szCs w:val="28"/>
        </w:rPr>
        <w:t>Use canonical tags</w:t>
      </w:r>
      <w:r>
        <w:rPr>
          <w:sz w:val="28"/>
          <w:szCs w:val="28"/>
        </w:rPr>
        <w:t>.</w:t>
      </w:r>
    </w:p>
    <w:p w:rsidR="00F37976" w:rsidRPr="00A16D88" w:rsidRDefault="00F37976" w:rsidP="00F37976">
      <w:pPr>
        <w:rPr>
          <w:sz w:val="28"/>
          <w:szCs w:val="28"/>
        </w:rPr>
      </w:pPr>
    </w:p>
    <w:p w:rsidR="00F37976" w:rsidRPr="002E18C8" w:rsidRDefault="00F37976" w:rsidP="00F37976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2E18C8">
        <w:rPr>
          <w:b/>
          <w:sz w:val="32"/>
          <w:szCs w:val="32"/>
        </w:rPr>
        <w:t>OFF Page SEO</w:t>
      </w:r>
    </w:p>
    <w:p w:rsidR="00F37976" w:rsidRPr="00A16D88" w:rsidRDefault="00F37976" w:rsidP="00F37976">
      <w:pPr>
        <w:rPr>
          <w:sz w:val="28"/>
          <w:szCs w:val="28"/>
        </w:rPr>
      </w:pPr>
      <w:r w:rsidRPr="00A16D88">
        <w:rPr>
          <w:sz w:val="28"/>
          <w:szCs w:val="28"/>
        </w:rPr>
        <w:t>Off-page SEO refers to activities you can perform outside the boundaries of your website.</w:t>
      </w:r>
    </w:p>
    <w:p w:rsidR="00F37976" w:rsidRPr="00A16D88" w:rsidRDefault="00F37976" w:rsidP="00F37976">
      <w:pPr>
        <w:rPr>
          <w:sz w:val="28"/>
          <w:szCs w:val="28"/>
        </w:rPr>
      </w:pPr>
      <w:r w:rsidRPr="00A16D88">
        <w:rPr>
          <w:sz w:val="28"/>
          <w:szCs w:val="28"/>
        </w:rPr>
        <w:t xml:space="preserve">We have do these activities in SEO Off </w:t>
      </w:r>
      <w:proofErr w:type="gramStart"/>
      <w:r w:rsidRPr="00A16D88">
        <w:rPr>
          <w:sz w:val="28"/>
          <w:szCs w:val="28"/>
        </w:rPr>
        <w:t>pages  :</w:t>
      </w:r>
      <w:proofErr w:type="gramEnd"/>
    </w:p>
    <w:p w:rsidR="00F37976" w:rsidRPr="002E18C8" w:rsidRDefault="00F37976" w:rsidP="00F37976">
      <w:pPr>
        <w:rPr>
          <w:b/>
          <w:sz w:val="28"/>
          <w:szCs w:val="28"/>
        </w:rPr>
      </w:pPr>
      <w:r w:rsidRPr="00A16D88">
        <w:rPr>
          <w:b/>
          <w:sz w:val="28"/>
          <w:szCs w:val="28"/>
        </w:rPr>
        <w:t>Link Building</w:t>
      </w:r>
      <w:r>
        <w:rPr>
          <w:b/>
          <w:sz w:val="28"/>
          <w:szCs w:val="28"/>
        </w:rPr>
        <w:t xml:space="preserve">: 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A16D88">
        <w:rPr>
          <w:sz w:val="28"/>
          <w:szCs w:val="28"/>
        </w:rPr>
        <w:t>Ahref</w:t>
      </w:r>
      <w:proofErr w:type="spellEnd"/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lastRenderedPageBreak/>
        <w:t xml:space="preserve">Article Submission 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Social Bookmarking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Classifieds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Forum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Business Listing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Directories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Profile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Image Sharing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Video Submission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PPT Submission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web 2.0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Press Release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Bookmarking</w:t>
      </w:r>
    </w:p>
    <w:p w:rsidR="00F37976" w:rsidRPr="00A16D88" w:rsidRDefault="00F37976" w:rsidP="00F379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6D88">
        <w:rPr>
          <w:sz w:val="28"/>
          <w:szCs w:val="28"/>
        </w:rPr>
        <w:t>Article</w:t>
      </w:r>
    </w:p>
    <w:p w:rsidR="00F37976" w:rsidRDefault="00F37976" w:rsidP="00F37976">
      <w:pPr>
        <w:rPr>
          <w:sz w:val="28"/>
          <w:szCs w:val="28"/>
        </w:rPr>
      </w:pPr>
    </w:p>
    <w:p w:rsidR="00F37976" w:rsidRDefault="00F37976" w:rsidP="00F379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SMO </w:t>
      </w:r>
      <w:proofErr w:type="gramStart"/>
      <w:r>
        <w:rPr>
          <w:b/>
          <w:sz w:val="32"/>
          <w:szCs w:val="32"/>
        </w:rPr>
        <w:t>( Social</w:t>
      </w:r>
      <w:proofErr w:type="gramEnd"/>
      <w:r>
        <w:rPr>
          <w:b/>
          <w:sz w:val="32"/>
          <w:szCs w:val="32"/>
        </w:rPr>
        <w:t xml:space="preserve"> Media Optimization)</w:t>
      </w:r>
    </w:p>
    <w:p w:rsidR="00F37976" w:rsidRPr="00A16D88" w:rsidRDefault="00F37976" w:rsidP="00F37976">
      <w:pPr>
        <w:pStyle w:val="ListParagraph"/>
        <w:numPr>
          <w:ilvl w:val="0"/>
          <w:numId w:val="14"/>
        </w:numPr>
      </w:pPr>
      <w:r w:rsidRPr="00A16D88">
        <w:rPr>
          <w:sz w:val="28"/>
          <w:szCs w:val="28"/>
        </w:rPr>
        <w:t>Facebook</w:t>
      </w:r>
    </w:p>
    <w:p w:rsidR="00F37976" w:rsidRPr="00A16D88" w:rsidRDefault="00F37976" w:rsidP="00F3797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16D88">
        <w:rPr>
          <w:sz w:val="28"/>
          <w:szCs w:val="28"/>
        </w:rPr>
        <w:t xml:space="preserve">Linked IN </w:t>
      </w:r>
    </w:p>
    <w:p w:rsidR="00F37976" w:rsidRPr="00A16D88" w:rsidRDefault="00F37976" w:rsidP="00F3797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16D88">
        <w:rPr>
          <w:sz w:val="28"/>
          <w:szCs w:val="28"/>
        </w:rPr>
        <w:t>Twitter</w:t>
      </w:r>
    </w:p>
    <w:p w:rsidR="00F37976" w:rsidRPr="00A16D88" w:rsidRDefault="00F37976" w:rsidP="00F3797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A16D88">
        <w:rPr>
          <w:sz w:val="28"/>
          <w:szCs w:val="28"/>
        </w:rPr>
        <w:t>Instagram</w:t>
      </w:r>
      <w:proofErr w:type="spellEnd"/>
    </w:p>
    <w:p w:rsidR="00F37976" w:rsidRPr="00A16D88" w:rsidRDefault="00F37976" w:rsidP="00F3797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A16D88">
        <w:rPr>
          <w:sz w:val="28"/>
          <w:szCs w:val="28"/>
        </w:rPr>
        <w:t>Tumblr</w:t>
      </w:r>
      <w:proofErr w:type="spellEnd"/>
    </w:p>
    <w:p w:rsidR="00F37976" w:rsidRPr="001A3175" w:rsidRDefault="00F37976" w:rsidP="00F37976">
      <w:pPr>
        <w:pStyle w:val="ListParagraph"/>
        <w:numPr>
          <w:ilvl w:val="0"/>
          <w:numId w:val="14"/>
        </w:numPr>
      </w:pPr>
      <w:proofErr w:type="spellStart"/>
      <w:r w:rsidRPr="00A16D88">
        <w:rPr>
          <w:sz w:val="28"/>
          <w:szCs w:val="28"/>
        </w:rPr>
        <w:t>Pinterest</w:t>
      </w:r>
      <w:proofErr w:type="spellEnd"/>
    </w:p>
    <w:p w:rsidR="00F37976" w:rsidRPr="001A3175" w:rsidRDefault="00F37976" w:rsidP="00F37976"/>
    <w:p w:rsidR="00F37976" w:rsidRPr="00E20822" w:rsidRDefault="00F37976" w:rsidP="00F37976">
      <w:pPr>
        <w:rPr>
          <w:b/>
          <w:sz w:val="40"/>
          <w:szCs w:val="40"/>
        </w:rPr>
      </w:pPr>
      <w:r w:rsidRPr="00E20822">
        <w:rPr>
          <w:b/>
          <w:sz w:val="40"/>
          <w:szCs w:val="40"/>
        </w:rPr>
        <w:t>Missing In Website</w:t>
      </w:r>
    </w:p>
    <w:p w:rsidR="00F37976" w:rsidRPr="001A3175" w:rsidRDefault="00F37976" w:rsidP="00F37976">
      <w:pPr>
        <w:rPr>
          <w:b/>
          <w:sz w:val="32"/>
          <w:szCs w:val="32"/>
        </w:rPr>
      </w:pPr>
      <w:r w:rsidRPr="001A3175">
        <w:rPr>
          <w:b/>
          <w:sz w:val="32"/>
          <w:szCs w:val="32"/>
        </w:rPr>
        <w:t xml:space="preserve">Home Page: </w:t>
      </w:r>
      <w:hyperlink r:id="rId10" w:history="1">
        <w:r w:rsidRPr="001A3175">
          <w:rPr>
            <w:rStyle w:val="Hyperlink"/>
            <w:sz w:val="32"/>
            <w:szCs w:val="32"/>
          </w:rPr>
          <w:t>https://www.myprivateipolicechecks.co.nz/</w:t>
        </w:r>
      </w:hyperlink>
    </w:p>
    <w:p w:rsidR="00F37976" w:rsidRPr="00624DB7" w:rsidRDefault="00F37976" w:rsidP="00F3797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Meta Description</w:t>
      </w:r>
    </w:p>
    <w:p w:rsidR="00F37976" w:rsidRPr="00624DB7" w:rsidRDefault="00F37976" w:rsidP="00F3797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Meta Keywords</w:t>
      </w:r>
    </w:p>
    <w:p w:rsidR="00F37976" w:rsidRPr="00624DB7" w:rsidRDefault="00F37976" w:rsidP="00F3797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Images Alt Tags</w:t>
      </w:r>
    </w:p>
    <w:p w:rsidR="00F37976" w:rsidRPr="00624DB7" w:rsidRDefault="00F37976" w:rsidP="00F3797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lastRenderedPageBreak/>
        <w:t>Favicon Images</w:t>
      </w:r>
    </w:p>
    <w:p w:rsidR="00F37976" w:rsidRPr="00624DB7" w:rsidRDefault="00F37976" w:rsidP="00F3797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Frames</w:t>
      </w:r>
    </w:p>
    <w:p w:rsidR="00F37976" w:rsidRPr="00624DB7" w:rsidRDefault="00F37976" w:rsidP="00F3797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proofErr w:type="spellStart"/>
      <w:r w:rsidRPr="00624DB7">
        <w:rPr>
          <w:b/>
          <w:sz w:val="28"/>
          <w:szCs w:val="28"/>
        </w:rPr>
        <w:t>Microformats</w:t>
      </w:r>
      <w:proofErr w:type="spellEnd"/>
    </w:p>
    <w:p w:rsidR="00F37976" w:rsidRPr="00624DB7" w:rsidRDefault="00F37976" w:rsidP="00F3797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Text/HTML ratio</w:t>
      </w:r>
    </w:p>
    <w:p w:rsidR="00F37976" w:rsidRPr="003121C3" w:rsidRDefault="00F37976" w:rsidP="00F37976">
      <w:pPr>
        <w:ind w:left="360"/>
        <w:rPr>
          <w:b/>
          <w:sz w:val="32"/>
          <w:szCs w:val="32"/>
        </w:rPr>
      </w:pPr>
      <w:r w:rsidRPr="003121C3">
        <w:rPr>
          <w:b/>
          <w:sz w:val="32"/>
          <w:szCs w:val="32"/>
        </w:rPr>
        <w:t xml:space="preserve">Start </w:t>
      </w:r>
      <w:proofErr w:type="gramStart"/>
      <w:r w:rsidRPr="003121C3">
        <w:rPr>
          <w:b/>
          <w:sz w:val="32"/>
          <w:szCs w:val="32"/>
        </w:rPr>
        <w:t>Check :</w:t>
      </w:r>
      <w:proofErr w:type="gramEnd"/>
      <w:r w:rsidRPr="003121C3">
        <w:rPr>
          <w:b/>
          <w:sz w:val="32"/>
          <w:szCs w:val="32"/>
        </w:rPr>
        <w:t xml:space="preserve"> </w:t>
      </w:r>
      <w:hyperlink r:id="rId11" w:history="1">
        <w:r w:rsidRPr="003121C3">
          <w:rPr>
            <w:rStyle w:val="Hyperlink"/>
            <w:sz w:val="32"/>
            <w:szCs w:val="32"/>
          </w:rPr>
          <w:t>https://www.myprivateipolicechecks.co.nz/start-check/</w:t>
        </w:r>
      </w:hyperlink>
    </w:p>
    <w:p w:rsidR="00F37976" w:rsidRPr="00624DB7" w:rsidRDefault="00F37976" w:rsidP="00F3797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Meta Description</w:t>
      </w:r>
    </w:p>
    <w:p w:rsidR="00F37976" w:rsidRPr="00624DB7" w:rsidRDefault="00F37976" w:rsidP="00F3797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Meta Keywords</w:t>
      </w:r>
    </w:p>
    <w:p w:rsidR="00F37976" w:rsidRPr="00624DB7" w:rsidRDefault="00F37976" w:rsidP="00F3797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 xml:space="preserve">Headings Tags </w:t>
      </w:r>
    </w:p>
    <w:p w:rsidR="00F37976" w:rsidRPr="00624DB7" w:rsidRDefault="00F37976" w:rsidP="00F3797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Text/HTML ratio</w:t>
      </w:r>
    </w:p>
    <w:p w:rsidR="00F37976" w:rsidRPr="00624DB7" w:rsidRDefault="00F37976" w:rsidP="00F3797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Frames</w:t>
      </w:r>
    </w:p>
    <w:p w:rsidR="00F37976" w:rsidRPr="00624DB7" w:rsidRDefault="00F37976" w:rsidP="00F3797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624DB7">
        <w:rPr>
          <w:b/>
          <w:sz w:val="28"/>
          <w:szCs w:val="28"/>
        </w:rPr>
        <w:t>Microformats</w:t>
      </w:r>
      <w:proofErr w:type="spellEnd"/>
    </w:p>
    <w:p w:rsidR="00F37976" w:rsidRPr="00624DB7" w:rsidRDefault="00F37976" w:rsidP="00F3797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Favicon Images</w:t>
      </w:r>
    </w:p>
    <w:p w:rsidR="00F37976" w:rsidRPr="003121C3" w:rsidRDefault="00F37976" w:rsidP="00F37976">
      <w:pPr>
        <w:rPr>
          <w:b/>
          <w:sz w:val="32"/>
          <w:szCs w:val="32"/>
        </w:rPr>
      </w:pPr>
    </w:p>
    <w:p w:rsidR="00F37976" w:rsidRPr="001A3175" w:rsidRDefault="00F37976" w:rsidP="00F37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About Us</w:t>
      </w:r>
      <w:r w:rsidRPr="001A3175">
        <w:rPr>
          <w:b/>
          <w:sz w:val="32"/>
          <w:szCs w:val="32"/>
        </w:rPr>
        <w:t xml:space="preserve">: </w:t>
      </w:r>
      <w:hyperlink r:id="rId12" w:history="1">
        <w:r w:rsidRPr="003121C3">
          <w:rPr>
            <w:rStyle w:val="Hyperlink"/>
            <w:sz w:val="32"/>
            <w:szCs w:val="32"/>
          </w:rPr>
          <w:t>https://www.myprivateipolicechecks.co.nz/about-police-checks/</w:t>
        </w:r>
      </w:hyperlink>
    </w:p>
    <w:p w:rsidR="00F37976" w:rsidRPr="00624DB7" w:rsidRDefault="00F37976" w:rsidP="00F37976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Meta Description</w:t>
      </w:r>
    </w:p>
    <w:p w:rsidR="00F37976" w:rsidRPr="00624DB7" w:rsidRDefault="00F37976" w:rsidP="00F37976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Meta Keywords</w:t>
      </w:r>
    </w:p>
    <w:p w:rsidR="00F37976" w:rsidRPr="00624DB7" w:rsidRDefault="00F37976" w:rsidP="00F37976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Text/HTML ratio</w:t>
      </w:r>
    </w:p>
    <w:p w:rsidR="00F37976" w:rsidRPr="00624DB7" w:rsidRDefault="00F37976" w:rsidP="00F37976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Frames</w:t>
      </w:r>
    </w:p>
    <w:p w:rsidR="00F37976" w:rsidRPr="00624DB7" w:rsidRDefault="00F37976" w:rsidP="00F37976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proofErr w:type="spellStart"/>
      <w:r w:rsidRPr="00624DB7">
        <w:rPr>
          <w:b/>
          <w:sz w:val="28"/>
          <w:szCs w:val="28"/>
        </w:rPr>
        <w:t>Microformats</w:t>
      </w:r>
      <w:proofErr w:type="spellEnd"/>
    </w:p>
    <w:p w:rsidR="00F37976" w:rsidRPr="00624DB7" w:rsidRDefault="00F37976" w:rsidP="00F37976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Favicon Images</w:t>
      </w:r>
    </w:p>
    <w:p w:rsidR="00F37976" w:rsidRPr="00624DB7" w:rsidRDefault="00F37976" w:rsidP="00F37976">
      <w:pPr>
        <w:rPr>
          <w:b/>
          <w:sz w:val="32"/>
          <w:szCs w:val="32"/>
        </w:rPr>
      </w:pPr>
    </w:p>
    <w:p w:rsidR="00F37976" w:rsidRPr="00624DB7" w:rsidRDefault="00F37976" w:rsidP="00F37976">
      <w:pPr>
        <w:rPr>
          <w:b/>
          <w:sz w:val="32"/>
          <w:szCs w:val="32"/>
        </w:rPr>
      </w:pPr>
      <w:r w:rsidRPr="001A3175">
        <w:rPr>
          <w:b/>
          <w:sz w:val="32"/>
          <w:szCs w:val="32"/>
        </w:rPr>
        <w:t xml:space="preserve">Article: </w:t>
      </w:r>
      <w:hyperlink r:id="rId13" w:history="1">
        <w:r w:rsidRPr="00624DB7">
          <w:rPr>
            <w:rStyle w:val="Hyperlink"/>
            <w:sz w:val="32"/>
            <w:szCs w:val="32"/>
          </w:rPr>
          <w:t>https://www.myprivateipolicechecks.co.nz/articles/</w:t>
        </w:r>
      </w:hyperlink>
    </w:p>
    <w:p w:rsidR="00F37976" w:rsidRPr="00624DB7" w:rsidRDefault="00F37976" w:rsidP="00F3797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Meta Description</w:t>
      </w:r>
    </w:p>
    <w:p w:rsidR="00F37976" w:rsidRPr="00624DB7" w:rsidRDefault="00F37976" w:rsidP="00F3797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Meta Keywords</w:t>
      </w:r>
    </w:p>
    <w:p w:rsidR="00F37976" w:rsidRPr="00624DB7" w:rsidRDefault="00F37976" w:rsidP="00F3797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Text/HTML ratio</w:t>
      </w:r>
    </w:p>
    <w:p w:rsidR="00F37976" w:rsidRPr="00624DB7" w:rsidRDefault="00F37976" w:rsidP="00F3797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Frames</w:t>
      </w:r>
    </w:p>
    <w:p w:rsidR="00F37976" w:rsidRPr="00624DB7" w:rsidRDefault="00F37976" w:rsidP="00F3797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proofErr w:type="spellStart"/>
      <w:r w:rsidRPr="00624DB7">
        <w:rPr>
          <w:b/>
          <w:sz w:val="28"/>
          <w:szCs w:val="28"/>
        </w:rPr>
        <w:t>Microformats</w:t>
      </w:r>
      <w:proofErr w:type="spellEnd"/>
    </w:p>
    <w:p w:rsidR="00F37976" w:rsidRDefault="00F37976" w:rsidP="00F3797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Favicon Images</w:t>
      </w:r>
    </w:p>
    <w:p w:rsidR="00F37976" w:rsidRPr="00624DB7" w:rsidRDefault="00F37976" w:rsidP="00F37976">
      <w:pPr>
        <w:rPr>
          <w:b/>
          <w:sz w:val="28"/>
          <w:szCs w:val="28"/>
        </w:rPr>
      </w:pPr>
    </w:p>
    <w:p w:rsidR="00F37976" w:rsidRPr="00624DB7" w:rsidRDefault="00F37976" w:rsidP="00F37976">
      <w:pPr>
        <w:rPr>
          <w:sz w:val="32"/>
          <w:szCs w:val="32"/>
        </w:rPr>
      </w:pPr>
      <w:proofErr w:type="gramStart"/>
      <w:r w:rsidRPr="001A3175">
        <w:rPr>
          <w:b/>
          <w:sz w:val="32"/>
          <w:szCs w:val="32"/>
        </w:rPr>
        <w:lastRenderedPageBreak/>
        <w:t>FAQs :</w:t>
      </w:r>
      <w:proofErr w:type="gramEnd"/>
      <w:r w:rsidRPr="001A3175">
        <w:rPr>
          <w:b/>
          <w:sz w:val="32"/>
          <w:szCs w:val="32"/>
        </w:rPr>
        <w:t xml:space="preserve"> </w:t>
      </w:r>
      <w:hyperlink r:id="rId14" w:history="1">
        <w:r w:rsidRPr="00624DB7">
          <w:rPr>
            <w:rStyle w:val="Hyperlink"/>
            <w:sz w:val="32"/>
            <w:szCs w:val="32"/>
          </w:rPr>
          <w:t>https://www.myprivateipolicechecks.co.nz/faqs/</w:t>
        </w:r>
      </w:hyperlink>
    </w:p>
    <w:p w:rsidR="00F37976" w:rsidRPr="00624DB7" w:rsidRDefault="00F37976" w:rsidP="00F37976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Meta Description</w:t>
      </w:r>
    </w:p>
    <w:p w:rsidR="00F37976" w:rsidRPr="00624DB7" w:rsidRDefault="00F37976" w:rsidP="00F37976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Meta Keywords</w:t>
      </w:r>
    </w:p>
    <w:p w:rsidR="00F37976" w:rsidRPr="00624DB7" w:rsidRDefault="00F37976" w:rsidP="00F37976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 xml:space="preserve">Headings Tags </w:t>
      </w:r>
    </w:p>
    <w:p w:rsidR="00F37976" w:rsidRPr="00624DB7" w:rsidRDefault="00F37976" w:rsidP="00F37976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Text/HTML ratio</w:t>
      </w:r>
    </w:p>
    <w:p w:rsidR="00F37976" w:rsidRPr="00624DB7" w:rsidRDefault="00F37976" w:rsidP="00F37976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624DB7">
        <w:rPr>
          <w:b/>
          <w:sz w:val="28"/>
          <w:szCs w:val="28"/>
        </w:rPr>
        <w:t>Frames</w:t>
      </w:r>
    </w:p>
    <w:p w:rsidR="00F37976" w:rsidRPr="00624DB7" w:rsidRDefault="00F37976" w:rsidP="00F37976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proofErr w:type="spellStart"/>
      <w:r w:rsidRPr="00624DB7">
        <w:rPr>
          <w:b/>
          <w:sz w:val="28"/>
          <w:szCs w:val="28"/>
        </w:rPr>
        <w:t>Microformats</w:t>
      </w:r>
      <w:proofErr w:type="spellEnd"/>
    </w:p>
    <w:p w:rsidR="00F37976" w:rsidRPr="00624DB7" w:rsidRDefault="00F37976" w:rsidP="00F37976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624DB7">
        <w:rPr>
          <w:b/>
          <w:sz w:val="28"/>
          <w:szCs w:val="28"/>
        </w:rPr>
        <w:t>Favicon Images</w:t>
      </w:r>
    </w:p>
    <w:p w:rsidR="00F37976" w:rsidRPr="001A3175" w:rsidRDefault="00F37976" w:rsidP="00F37976">
      <w:pPr>
        <w:rPr>
          <w:b/>
          <w:sz w:val="32"/>
          <w:szCs w:val="32"/>
        </w:rPr>
      </w:pPr>
    </w:p>
    <w:p w:rsidR="00F37976" w:rsidRPr="00EF1076" w:rsidRDefault="00F37976" w:rsidP="00F37976">
      <w:pPr>
        <w:rPr>
          <w:b/>
          <w:sz w:val="32"/>
          <w:szCs w:val="32"/>
        </w:rPr>
      </w:pPr>
      <w:r w:rsidRPr="001A3175">
        <w:rPr>
          <w:b/>
          <w:sz w:val="32"/>
          <w:szCs w:val="32"/>
        </w:rPr>
        <w:t xml:space="preserve">Contact </w:t>
      </w:r>
      <w:proofErr w:type="gramStart"/>
      <w:r w:rsidRPr="001A3175">
        <w:rPr>
          <w:b/>
          <w:sz w:val="32"/>
          <w:szCs w:val="32"/>
        </w:rPr>
        <w:t>us :</w:t>
      </w:r>
      <w:proofErr w:type="gramEnd"/>
      <w:r w:rsidRPr="001A3175">
        <w:rPr>
          <w:b/>
          <w:sz w:val="32"/>
          <w:szCs w:val="32"/>
        </w:rPr>
        <w:t xml:space="preserve"> </w:t>
      </w:r>
      <w:hyperlink r:id="rId15" w:history="1">
        <w:r w:rsidRPr="00EF1076">
          <w:rPr>
            <w:rStyle w:val="Hyperlink"/>
            <w:sz w:val="32"/>
            <w:szCs w:val="32"/>
          </w:rPr>
          <w:t>https://www.myprivateipolicechecks.co.nz/contact-us/</w:t>
        </w:r>
      </w:hyperlink>
    </w:p>
    <w:p w:rsidR="00F37976" w:rsidRPr="00E940A4" w:rsidRDefault="00F37976" w:rsidP="00F37976">
      <w:pPr>
        <w:rPr>
          <w:b/>
          <w:sz w:val="28"/>
          <w:szCs w:val="28"/>
        </w:rPr>
      </w:pPr>
      <w:r w:rsidRPr="001A3175">
        <w:rPr>
          <w:b/>
          <w:sz w:val="32"/>
          <w:szCs w:val="32"/>
        </w:rPr>
        <w:t>1</w:t>
      </w:r>
      <w:r w:rsidRPr="00E940A4">
        <w:rPr>
          <w:b/>
          <w:sz w:val="28"/>
          <w:szCs w:val="28"/>
        </w:rPr>
        <w:t>- Meta Description</w:t>
      </w:r>
    </w:p>
    <w:p w:rsidR="00F37976" w:rsidRPr="00E940A4" w:rsidRDefault="00F37976" w:rsidP="00F37976">
      <w:pPr>
        <w:rPr>
          <w:b/>
          <w:sz w:val="28"/>
          <w:szCs w:val="28"/>
        </w:rPr>
      </w:pPr>
      <w:r w:rsidRPr="00E940A4">
        <w:rPr>
          <w:b/>
          <w:sz w:val="28"/>
          <w:szCs w:val="28"/>
        </w:rPr>
        <w:t>2- Meta Keywords</w:t>
      </w:r>
    </w:p>
    <w:p w:rsidR="00F37976" w:rsidRPr="00E940A4" w:rsidRDefault="00F37976" w:rsidP="00F37976">
      <w:pPr>
        <w:rPr>
          <w:b/>
          <w:sz w:val="28"/>
          <w:szCs w:val="28"/>
        </w:rPr>
      </w:pPr>
      <w:r w:rsidRPr="00E940A4">
        <w:rPr>
          <w:b/>
          <w:sz w:val="28"/>
          <w:szCs w:val="28"/>
        </w:rPr>
        <w:t>3- Text/HTML ratio</w:t>
      </w:r>
    </w:p>
    <w:p w:rsidR="00F37976" w:rsidRPr="00E940A4" w:rsidRDefault="00F37976" w:rsidP="00F37976">
      <w:pPr>
        <w:rPr>
          <w:b/>
          <w:sz w:val="28"/>
          <w:szCs w:val="28"/>
        </w:rPr>
      </w:pPr>
      <w:r w:rsidRPr="00E940A4">
        <w:rPr>
          <w:b/>
          <w:sz w:val="28"/>
          <w:szCs w:val="28"/>
        </w:rPr>
        <w:t>4- Frames</w:t>
      </w:r>
    </w:p>
    <w:p w:rsidR="00F37976" w:rsidRPr="00E940A4" w:rsidRDefault="00F37976" w:rsidP="00F37976">
      <w:pPr>
        <w:rPr>
          <w:b/>
          <w:sz w:val="28"/>
          <w:szCs w:val="28"/>
        </w:rPr>
      </w:pPr>
      <w:r w:rsidRPr="00E940A4">
        <w:rPr>
          <w:b/>
          <w:sz w:val="28"/>
          <w:szCs w:val="28"/>
        </w:rPr>
        <w:t xml:space="preserve">5- </w:t>
      </w:r>
      <w:proofErr w:type="spellStart"/>
      <w:r w:rsidRPr="00E940A4">
        <w:rPr>
          <w:b/>
          <w:sz w:val="28"/>
          <w:szCs w:val="28"/>
        </w:rPr>
        <w:t>Microformats</w:t>
      </w:r>
      <w:proofErr w:type="spellEnd"/>
    </w:p>
    <w:p w:rsidR="00F37976" w:rsidRPr="00E940A4" w:rsidRDefault="00F37976" w:rsidP="00F37976">
      <w:pPr>
        <w:rPr>
          <w:b/>
          <w:sz w:val="28"/>
          <w:szCs w:val="28"/>
        </w:rPr>
      </w:pPr>
      <w:r w:rsidRPr="00E940A4">
        <w:rPr>
          <w:b/>
          <w:sz w:val="28"/>
          <w:szCs w:val="28"/>
        </w:rPr>
        <w:t>6- Favicon Images</w:t>
      </w:r>
    </w:p>
    <w:p w:rsidR="00CB6748" w:rsidRDefault="00CB6748" w:rsidP="00F37976"/>
    <w:p w:rsidR="00C23168" w:rsidRDefault="00C23168" w:rsidP="00F37976"/>
    <w:p w:rsidR="00C23168" w:rsidRDefault="00C23168" w:rsidP="00F37976"/>
    <w:p w:rsidR="00C23168" w:rsidRDefault="00C23168" w:rsidP="00F37976"/>
    <w:p w:rsidR="00C23168" w:rsidRDefault="00C23168" w:rsidP="00F37976"/>
    <w:p w:rsidR="00C23168" w:rsidRDefault="00C23168" w:rsidP="00F37976"/>
    <w:p w:rsidR="00C23168" w:rsidRDefault="003067C0" w:rsidP="00F37976">
      <w:pPr>
        <w:rPr>
          <w:b/>
          <w:sz w:val="44"/>
          <w:szCs w:val="44"/>
        </w:rPr>
      </w:pPr>
      <w:r w:rsidRPr="003067C0">
        <w:rPr>
          <w:b/>
          <w:sz w:val="44"/>
          <w:szCs w:val="44"/>
        </w:rPr>
        <w:t>KEYWORDS</w:t>
      </w:r>
      <w:r w:rsidR="006B0D53">
        <w:rPr>
          <w:b/>
          <w:sz w:val="44"/>
          <w:szCs w:val="44"/>
        </w:rPr>
        <w:t>:-</w:t>
      </w:r>
    </w:p>
    <w:p w:rsidR="007F383D" w:rsidRDefault="007F383D" w:rsidP="00F37976">
      <w:pPr>
        <w:rPr>
          <w:b/>
          <w:sz w:val="44"/>
          <w:szCs w:val="44"/>
        </w:rPr>
      </w:pPr>
    </w:p>
    <w:p w:rsidR="007F383D" w:rsidRPr="007F383D" w:rsidRDefault="007F383D" w:rsidP="007F383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 w:rsidRPr="007F383D">
        <w:rPr>
          <w:b/>
          <w:sz w:val="44"/>
          <w:szCs w:val="44"/>
        </w:rPr>
        <w:t xml:space="preserve">new </w:t>
      </w:r>
      <w:proofErr w:type="spellStart"/>
      <w:r w:rsidRPr="007F383D">
        <w:rPr>
          <w:b/>
          <w:sz w:val="44"/>
          <w:szCs w:val="44"/>
        </w:rPr>
        <w:t>zealand</w:t>
      </w:r>
      <w:proofErr w:type="spellEnd"/>
      <w:r w:rsidRPr="007F383D">
        <w:rPr>
          <w:b/>
          <w:sz w:val="44"/>
          <w:szCs w:val="44"/>
        </w:rPr>
        <w:t xml:space="preserve"> police check </w:t>
      </w:r>
    </w:p>
    <w:p w:rsidR="007F383D" w:rsidRPr="007F383D" w:rsidRDefault="007F383D" w:rsidP="007F383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proofErr w:type="spellStart"/>
      <w:r w:rsidRPr="007F383D">
        <w:rPr>
          <w:b/>
          <w:sz w:val="44"/>
          <w:szCs w:val="44"/>
        </w:rPr>
        <w:lastRenderedPageBreak/>
        <w:t>nz</w:t>
      </w:r>
      <w:proofErr w:type="spellEnd"/>
      <w:r w:rsidRPr="007F383D">
        <w:rPr>
          <w:b/>
          <w:sz w:val="44"/>
          <w:szCs w:val="44"/>
        </w:rPr>
        <w:t xml:space="preserve"> online police check</w:t>
      </w:r>
    </w:p>
    <w:p w:rsidR="007F383D" w:rsidRPr="007F383D" w:rsidRDefault="007F383D" w:rsidP="007F383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 w:rsidRPr="007F383D">
        <w:rPr>
          <w:b/>
          <w:sz w:val="44"/>
          <w:szCs w:val="44"/>
        </w:rPr>
        <w:t>My Private Police checks</w:t>
      </w:r>
    </w:p>
    <w:p w:rsidR="007F383D" w:rsidRPr="007F383D" w:rsidRDefault="007F383D" w:rsidP="007F383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 w:rsidRPr="007F383D">
        <w:rPr>
          <w:b/>
          <w:sz w:val="44"/>
          <w:szCs w:val="44"/>
        </w:rPr>
        <w:t>Online Police check</w:t>
      </w:r>
    </w:p>
    <w:p w:rsidR="007F383D" w:rsidRPr="007F383D" w:rsidRDefault="007F383D" w:rsidP="007F383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 w:rsidRPr="007F383D">
        <w:rPr>
          <w:b/>
          <w:sz w:val="44"/>
          <w:szCs w:val="44"/>
        </w:rPr>
        <w:t>criminal history check</w:t>
      </w:r>
    </w:p>
    <w:p w:rsidR="007F383D" w:rsidRPr="007F383D" w:rsidRDefault="007F383D" w:rsidP="007F383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 w:rsidRPr="007F383D">
        <w:rPr>
          <w:b/>
          <w:sz w:val="44"/>
          <w:szCs w:val="44"/>
        </w:rPr>
        <w:t>how do i get a copy of criminal record</w:t>
      </w:r>
    </w:p>
    <w:p w:rsidR="007F383D" w:rsidRPr="007F383D" w:rsidRDefault="007F383D" w:rsidP="007F383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 w:rsidRPr="007F383D">
        <w:rPr>
          <w:b/>
          <w:sz w:val="44"/>
          <w:szCs w:val="44"/>
        </w:rPr>
        <w:t>national crime check review</w:t>
      </w:r>
    </w:p>
    <w:p w:rsidR="007F383D" w:rsidRPr="007F383D" w:rsidRDefault="007F383D" w:rsidP="007F383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 w:rsidRPr="007F383D">
        <w:rPr>
          <w:b/>
          <w:sz w:val="44"/>
          <w:szCs w:val="44"/>
        </w:rPr>
        <w:t xml:space="preserve">criminal history records check </w:t>
      </w:r>
      <w:proofErr w:type="spellStart"/>
      <w:r w:rsidRPr="007F383D">
        <w:rPr>
          <w:b/>
          <w:sz w:val="44"/>
          <w:szCs w:val="44"/>
        </w:rPr>
        <w:t>nz</w:t>
      </w:r>
      <w:proofErr w:type="spellEnd"/>
    </w:p>
    <w:p w:rsidR="007F383D" w:rsidRPr="007F383D" w:rsidRDefault="007F383D" w:rsidP="007F383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 w:rsidRPr="007F383D">
        <w:rPr>
          <w:b/>
          <w:sz w:val="44"/>
          <w:szCs w:val="44"/>
        </w:rPr>
        <w:t>criminal history records check AU</w:t>
      </w:r>
    </w:p>
    <w:p w:rsidR="007F383D" w:rsidRPr="007F383D" w:rsidRDefault="007F383D" w:rsidP="007F383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 w:rsidRPr="007F383D">
        <w:rPr>
          <w:b/>
          <w:sz w:val="44"/>
          <w:szCs w:val="44"/>
        </w:rPr>
        <w:t>Urgent NZ Criminal Check Service</w:t>
      </w:r>
    </w:p>
    <w:p w:rsidR="00DE5E2B" w:rsidRDefault="007F383D" w:rsidP="00DE5E2B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 w:rsidRPr="007F383D">
        <w:rPr>
          <w:b/>
          <w:sz w:val="44"/>
          <w:szCs w:val="44"/>
        </w:rPr>
        <w:t>Urgent AU Criminal Check Service</w:t>
      </w:r>
    </w:p>
    <w:p w:rsidR="00DE5E2B" w:rsidRDefault="00DE5E2B" w:rsidP="00DE5E2B">
      <w:pPr>
        <w:rPr>
          <w:b/>
          <w:sz w:val="44"/>
          <w:szCs w:val="44"/>
        </w:rPr>
      </w:pPr>
    </w:p>
    <w:p w:rsidR="00DE5E2B" w:rsidRDefault="00DE5E2B" w:rsidP="00DE5E2B">
      <w:pPr>
        <w:rPr>
          <w:b/>
          <w:sz w:val="44"/>
          <w:szCs w:val="44"/>
        </w:rPr>
      </w:pPr>
    </w:p>
    <w:p w:rsidR="00DE5E2B" w:rsidRDefault="00DE5E2B" w:rsidP="00DE5E2B">
      <w:pPr>
        <w:rPr>
          <w:b/>
          <w:sz w:val="44"/>
          <w:szCs w:val="44"/>
        </w:rPr>
      </w:pPr>
    </w:p>
    <w:p w:rsidR="00DE5E2B" w:rsidRDefault="00DE5E2B" w:rsidP="00DE5E2B">
      <w:pPr>
        <w:rPr>
          <w:b/>
          <w:sz w:val="44"/>
          <w:szCs w:val="44"/>
        </w:rPr>
      </w:pPr>
    </w:p>
    <w:p w:rsidR="00DE5E2B" w:rsidRDefault="00DE5E2B" w:rsidP="00DE5E2B">
      <w:pPr>
        <w:rPr>
          <w:b/>
          <w:sz w:val="44"/>
          <w:szCs w:val="44"/>
        </w:rPr>
      </w:pPr>
    </w:p>
    <w:p w:rsidR="00720D9B" w:rsidRDefault="00720D9B" w:rsidP="00720D9B">
      <w:pPr>
        <w:rPr>
          <w:b/>
          <w:sz w:val="48"/>
          <w:szCs w:val="48"/>
        </w:rPr>
      </w:pPr>
    </w:p>
    <w:p w:rsidR="00550149" w:rsidRDefault="00550149" w:rsidP="00720D9B">
      <w:pPr>
        <w:rPr>
          <w:b/>
          <w:sz w:val="48"/>
          <w:szCs w:val="48"/>
        </w:rPr>
      </w:pPr>
    </w:p>
    <w:p w:rsidR="00550149" w:rsidRDefault="00550149" w:rsidP="00720D9B">
      <w:pPr>
        <w:rPr>
          <w:b/>
          <w:sz w:val="48"/>
          <w:szCs w:val="48"/>
        </w:rPr>
      </w:pPr>
    </w:p>
    <w:p w:rsidR="00550149" w:rsidRDefault="00550149" w:rsidP="00720D9B">
      <w:pPr>
        <w:rPr>
          <w:b/>
          <w:sz w:val="48"/>
          <w:szCs w:val="48"/>
        </w:rPr>
      </w:pPr>
    </w:p>
    <w:p w:rsidR="00550149" w:rsidRDefault="00550149" w:rsidP="00720D9B">
      <w:pPr>
        <w:rPr>
          <w:b/>
          <w:sz w:val="48"/>
          <w:szCs w:val="48"/>
        </w:rPr>
      </w:pPr>
    </w:p>
    <w:p w:rsidR="00F112C0" w:rsidRDefault="00044D97" w:rsidP="00720D9B">
      <w:pPr>
        <w:rPr>
          <w:b/>
          <w:sz w:val="48"/>
          <w:szCs w:val="48"/>
        </w:rPr>
      </w:pPr>
      <w:r>
        <w:rPr>
          <w:b/>
          <w:sz w:val="48"/>
          <w:szCs w:val="48"/>
        </w:rPr>
        <w:t>SEO Campaign Results:</w:t>
      </w:r>
      <w:bookmarkStart w:id="0" w:name="_GoBack"/>
      <w:bookmarkEnd w:id="0"/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1480"/>
        <w:gridCol w:w="6080"/>
        <w:gridCol w:w="2680"/>
      </w:tblGrid>
      <w:tr w:rsidR="00CD2787" w:rsidRPr="00CD2787" w:rsidTr="00CD2787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S.No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  <w:sz w:val="28"/>
                <w:szCs w:val="28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auto"/>
                <w:sz w:val="28"/>
                <w:szCs w:val="28"/>
                <w:lang w:val="en-IN" w:eastAsia="en-IN"/>
              </w:rPr>
              <w:t xml:space="preserve"> KEYWORDS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RANKING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Local back pain treatment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15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2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Local back pain treatment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center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15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3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local back pain treatment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grand prairie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 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Kare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Chiropractic clinic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5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best Injuries clinic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7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6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Chiropractic and Football Injuries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6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7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Chiropractic Resource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Center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10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8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Kare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Clinic Chiropractic &amp; Rehab Fort Worth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9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Accident Whiplash Treatment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25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10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Accident Whiplash Treatment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fort worth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12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11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accident whiplash treatment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fort worth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tx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12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Accident Whiplash Treatment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Grand Prairie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13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Kare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Clinic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sports injuries treatment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grand prairie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15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sports injuries treatment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fort worth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4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16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best digital x ray diagnostic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center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5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17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best digital x ray diagnostic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grand prairie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18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lower back pain treatment clinic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fort worth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tx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22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19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lower back pain treatment 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grand prairie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2</w:t>
            </w:r>
          </w:p>
        </w:tc>
      </w:tr>
      <w:tr w:rsidR="00CD2787" w:rsidRPr="00CD2787" w:rsidTr="00CD278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20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787" w:rsidRPr="00CD2787" w:rsidRDefault="00CD2787" w:rsidP="00CD2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lower back pain treatment clinic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 xml:space="preserve"> grand prairie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tx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787" w:rsidRPr="00CD2787" w:rsidRDefault="00CD2787" w:rsidP="00CD2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/>
              </w:rPr>
              <w:t>3</w:t>
            </w:r>
          </w:p>
        </w:tc>
      </w:tr>
    </w:tbl>
    <w:p w:rsidR="00F112C0" w:rsidRPr="00F112C0" w:rsidRDefault="00F112C0" w:rsidP="00F112C0">
      <w:pPr>
        <w:rPr>
          <w:sz w:val="48"/>
          <w:szCs w:val="48"/>
        </w:rPr>
      </w:pPr>
    </w:p>
    <w:p w:rsidR="00F112C0" w:rsidRPr="00F112C0" w:rsidRDefault="00F112C0" w:rsidP="00F112C0">
      <w:pPr>
        <w:rPr>
          <w:sz w:val="48"/>
          <w:szCs w:val="48"/>
        </w:rPr>
      </w:pPr>
    </w:p>
    <w:p w:rsidR="00F112C0" w:rsidRDefault="00F112C0" w:rsidP="00F112C0">
      <w:pPr>
        <w:rPr>
          <w:sz w:val="48"/>
          <w:szCs w:val="48"/>
        </w:rPr>
      </w:pPr>
    </w:p>
    <w:p w:rsidR="00106450" w:rsidRDefault="00F112C0" w:rsidP="00F112C0">
      <w:pPr>
        <w:tabs>
          <w:tab w:val="left" w:pos="3684"/>
        </w:tabs>
        <w:rPr>
          <w:noProof/>
          <w:sz w:val="48"/>
          <w:szCs w:val="48"/>
          <w:lang w:val="en-IN" w:eastAsia="en-IN"/>
        </w:rPr>
      </w:pPr>
      <w:r>
        <w:rPr>
          <w:sz w:val="48"/>
          <w:szCs w:val="48"/>
        </w:rPr>
        <w:tab/>
      </w:r>
    </w:p>
    <w:p w:rsidR="00106450" w:rsidRDefault="00106450" w:rsidP="00F112C0">
      <w:pPr>
        <w:tabs>
          <w:tab w:val="left" w:pos="3684"/>
        </w:tabs>
        <w:rPr>
          <w:noProof/>
          <w:sz w:val="48"/>
          <w:szCs w:val="48"/>
          <w:lang w:val="en-IN" w:eastAsia="en-IN"/>
        </w:rPr>
      </w:pPr>
    </w:p>
    <w:p w:rsidR="00106450" w:rsidRDefault="00106450" w:rsidP="00F112C0">
      <w:pPr>
        <w:tabs>
          <w:tab w:val="left" w:pos="3684"/>
        </w:tabs>
        <w:rPr>
          <w:noProof/>
          <w:sz w:val="48"/>
          <w:szCs w:val="48"/>
          <w:lang w:val="en-IN" w:eastAsia="en-IN"/>
        </w:rPr>
      </w:pPr>
    </w:p>
    <w:p w:rsidR="00106450" w:rsidRDefault="00106450" w:rsidP="00F112C0">
      <w:pPr>
        <w:tabs>
          <w:tab w:val="left" w:pos="3684"/>
        </w:tabs>
        <w:rPr>
          <w:noProof/>
          <w:sz w:val="48"/>
          <w:szCs w:val="48"/>
          <w:lang w:val="en-IN" w:eastAsia="en-IN"/>
        </w:rPr>
      </w:pPr>
    </w:p>
    <w:p w:rsidR="00106450" w:rsidRDefault="00106450" w:rsidP="00F112C0">
      <w:pPr>
        <w:tabs>
          <w:tab w:val="left" w:pos="3684"/>
        </w:tabs>
        <w:rPr>
          <w:sz w:val="48"/>
          <w:szCs w:val="48"/>
        </w:rPr>
      </w:pPr>
    </w:p>
    <w:p w:rsidR="00106450" w:rsidRPr="00106450" w:rsidRDefault="00106450" w:rsidP="00106450">
      <w:pPr>
        <w:rPr>
          <w:sz w:val="48"/>
          <w:szCs w:val="48"/>
        </w:rPr>
      </w:pPr>
    </w:p>
    <w:p w:rsidR="00106450" w:rsidRPr="00106450" w:rsidRDefault="00106450" w:rsidP="00106450">
      <w:pPr>
        <w:rPr>
          <w:sz w:val="48"/>
          <w:szCs w:val="48"/>
        </w:rPr>
      </w:pPr>
    </w:p>
    <w:p w:rsidR="00106450" w:rsidRPr="00106450" w:rsidRDefault="00106450" w:rsidP="00106450">
      <w:pPr>
        <w:rPr>
          <w:sz w:val="48"/>
          <w:szCs w:val="48"/>
        </w:rPr>
      </w:pPr>
    </w:p>
    <w:p w:rsidR="00106450" w:rsidRPr="00106450" w:rsidRDefault="00106450" w:rsidP="00106450">
      <w:pPr>
        <w:rPr>
          <w:sz w:val="48"/>
          <w:szCs w:val="48"/>
        </w:rPr>
      </w:pPr>
    </w:p>
    <w:p w:rsidR="00106450" w:rsidRPr="00106450" w:rsidRDefault="00106450" w:rsidP="00106450">
      <w:pPr>
        <w:rPr>
          <w:sz w:val="48"/>
          <w:szCs w:val="48"/>
        </w:rPr>
      </w:pPr>
    </w:p>
    <w:p w:rsidR="00106450" w:rsidRPr="00106450" w:rsidRDefault="00106450" w:rsidP="00106450">
      <w:pPr>
        <w:rPr>
          <w:sz w:val="48"/>
          <w:szCs w:val="48"/>
        </w:rPr>
      </w:pPr>
    </w:p>
    <w:p w:rsidR="00106450" w:rsidRPr="00106450" w:rsidRDefault="00106450" w:rsidP="00106450">
      <w:pPr>
        <w:rPr>
          <w:sz w:val="48"/>
          <w:szCs w:val="48"/>
        </w:rPr>
      </w:pPr>
    </w:p>
    <w:p w:rsidR="00106450" w:rsidRPr="00106450" w:rsidRDefault="00106450" w:rsidP="00106450">
      <w:pPr>
        <w:rPr>
          <w:sz w:val="48"/>
          <w:szCs w:val="48"/>
        </w:rPr>
      </w:pPr>
    </w:p>
    <w:p w:rsidR="00F112C0" w:rsidRDefault="00106450" w:rsidP="00106450">
      <w:pPr>
        <w:tabs>
          <w:tab w:val="left" w:pos="1263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106450" w:rsidRPr="00106450" w:rsidRDefault="00106450" w:rsidP="00106450">
      <w:pPr>
        <w:tabs>
          <w:tab w:val="left" w:pos="1263"/>
        </w:tabs>
        <w:rPr>
          <w:sz w:val="48"/>
          <w:szCs w:val="48"/>
        </w:rPr>
      </w:pPr>
    </w:p>
    <w:sectPr w:rsidR="00106450" w:rsidRPr="00106450">
      <w:footerReference w:type="even" r:id="rId16"/>
      <w:footerReference w:type="default" r:id="rId17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F53" w:rsidRDefault="00A23F53">
      <w:pPr>
        <w:spacing w:after="0" w:line="240" w:lineRule="auto"/>
      </w:pPr>
      <w:r>
        <w:separator/>
      </w:r>
    </w:p>
  </w:endnote>
  <w:endnote w:type="continuationSeparator" w:id="0">
    <w:p w:rsidR="00A23F53" w:rsidRDefault="00A23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748" w:rsidRDefault="00040D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B6748" w:rsidRDefault="00A23F5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3797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IN"/>
                                </w:rPr>
                                <w:t>Search Engine Optimization (SEO) Plans</w:t>
                              </w:r>
                            </w:sdtContent>
                          </w:sdt>
                          <w:r w:rsidR="00040D36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 w:rsidR="00040D36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40D3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[Pick the date]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CB6748" w:rsidRDefault="00A23F5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37976">
                          <w:rPr>
                            <w:rFonts w:asciiTheme="majorHAnsi" w:eastAsiaTheme="majorEastAsia" w:hAnsiTheme="majorHAnsi" w:cstheme="majorBidi"/>
                            <w:sz w:val="20"/>
                            <w:lang w:val="en-IN"/>
                          </w:rPr>
                          <w:t>Search Engine Optimization (SEO) Plans</w:t>
                        </w:r>
                      </w:sdtContent>
                    </w:sdt>
                    <w:r w:rsidR="00040D36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 w:rsidR="00040D36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40D3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[Pick the date]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B6748" w:rsidRDefault="00040D36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550149" w:rsidRPr="0055014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4f81bd [3204]" stroked="f">
              <v:textbox inset="0,0,0,0">
                <w:txbxContent>
                  <w:p w:rsidR="00CB6748" w:rsidRDefault="00040D36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550149" w:rsidRPr="00550149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748" w:rsidRDefault="00040D36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B6748" w:rsidRDefault="00A23F5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3797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IN"/>
                                </w:rPr>
                                <w:t>Search Engine Optimization (SEO) Plans</w:t>
                              </w:r>
                            </w:sdtContent>
                          </w:sdt>
                          <w:r w:rsidR="00040D36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 w:rsidR="00040D36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40D3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[Pick the date]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CB6748" w:rsidRDefault="00A23F5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37976">
                          <w:rPr>
                            <w:rFonts w:asciiTheme="majorHAnsi" w:eastAsiaTheme="majorEastAsia" w:hAnsiTheme="majorHAnsi" w:cstheme="majorBidi"/>
                            <w:sz w:val="20"/>
                            <w:lang w:val="en-IN"/>
                          </w:rPr>
                          <w:t>Search Engine Optimization (SEO) Plans</w:t>
                        </w:r>
                      </w:sdtContent>
                    </w:sdt>
                    <w:r w:rsidR="00040D36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 w:rsidR="00040D36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40D3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[Pick the date]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B6748" w:rsidRDefault="00040D36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550149" w:rsidRPr="0055014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4f81bd [3204]" stroked="f">
              <v:textbox inset="0,0,0,0">
                <w:txbxContent>
                  <w:p w:rsidR="00CB6748" w:rsidRDefault="00040D36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550149" w:rsidRPr="00550149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CB6748" w:rsidRDefault="00CB6748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F53" w:rsidRDefault="00A23F53">
      <w:pPr>
        <w:spacing w:after="0" w:line="240" w:lineRule="auto"/>
      </w:pPr>
      <w:r>
        <w:separator/>
      </w:r>
    </w:p>
  </w:footnote>
  <w:footnote w:type="continuationSeparator" w:id="0">
    <w:p w:rsidR="00A23F53" w:rsidRDefault="00A23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6210" w:hanging="360"/>
      </w:pPr>
      <w:rPr>
        <w:rFonts w:ascii="Monotype Corsiva" w:hAnsi="Monotype Corsiva" w:hint="default"/>
        <w:color w:val="9BBB59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9BBB59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5B3D7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abstractNum w:abstractNumId="5">
    <w:nsid w:val="02A5112D"/>
    <w:multiLevelType w:val="hybridMultilevel"/>
    <w:tmpl w:val="34D2D44A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03806A18"/>
    <w:multiLevelType w:val="hybridMultilevel"/>
    <w:tmpl w:val="7720606E"/>
    <w:lvl w:ilvl="0" w:tplc="DB943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D5696"/>
    <w:multiLevelType w:val="hybridMultilevel"/>
    <w:tmpl w:val="B9021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14341"/>
    <w:multiLevelType w:val="hybridMultilevel"/>
    <w:tmpl w:val="B9800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456D8"/>
    <w:multiLevelType w:val="hybridMultilevel"/>
    <w:tmpl w:val="48FAF6B8"/>
    <w:lvl w:ilvl="0" w:tplc="DB943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13C8E"/>
    <w:multiLevelType w:val="hybridMultilevel"/>
    <w:tmpl w:val="83EA271A"/>
    <w:lvl w:ilvl="0" w:tplc="40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1">
    <w:nsid w:val="75807CD2"/>
    <w:multiLevelType w:val="hybridMultilevel"/>
    <w:tmpl w:val="C72A3D72"/>
    <w:lvl w:ilvl="0" w:tplc="78467AE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55A1C"/>
    <w:multiLevelType w:val="hybridMultilevel"/>
    <w:tmpl w:val="B7CC8F62"/>
    <w:lvl w:ilvl="0" w:tplc="DB943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1F689A"/>
    <w:multiLevelType w:val="hybridMultilevel"/>
    <w:tmpl w:val="08948C06"/>
    <w:lvl w:ilvl="0" w:tplc="DB943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56169"/>
    <w:multiLevelType w:val="hybridMultilevel"/>
    <w:tmpl w:val="FC20F568"/>
    <w:lvl w:ilvl="0" w:tplc="DB943D7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10"/>
  </w:num>
  <w:num w:numId="14">
    <w:abstractNumId w:val="5"/>
  </w:num>
  <w:num w:numId="15">
    <w:abstractNumId w:val="14"/>
  </w:num>
  <w:num w:numId="16">
    <w:abstractNumId w:val="13"/>
  </w:num>
  <w:num w:numId="17">
    <w:abstractNumId w:val="12"/>
  </w:num>
  <w:num w:numId="18">
    <w:abstractNumId w:val="9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76"/>
    <w:rsid w:val="00040D36"/>
    <w:rsid w:val="00044D97"/>
    <w:rsid w:val="00106450"/>
    <w:rsid w:val="003067C0"/>
    <w:rsid w:val="003F5AA5"/>
    <w:rsid w:val="00550149"/>
    <w:rsid w:val="006B0D53"/>
    <w:rsid w:val="00720D9B"/>
    <w:rsid w:val="007B1E07"/>
    <w:rsid w:val="007F383D"/>
    <w:rsid w:val="008D10C4"/>
    <w:rsid w:val="009661BD"/>
    <w:rsid w:val="00A23D17"/>
    <w:rsid w:val="00A23F53"/>
    <w:rsid w:val="00BF5D07"/>
    <w:rsid w:val="00C10AE8"/>
    <w:rsid w:val="00C23168"/>
    <w:rsid w:val="00C96BB6"/>
    <w:rsid w:val="00CB6748"/>
    <w:rsid w:val="00CD2787"/>
    <w:rsid w:val="00CF5CDB"/>
    <w:rsid w:val="00D3798C"/>
    <w:rsid w:val="00DE5E2B"/>
    <w:rsid w:val="00E20822"/>
    <w:rsid w:val="00F112C0"/>
    <w:rsid w:val="00F37976"/>
    <w:rsid w:val="00F94613"/>
    <w:rsid w:val="00F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365F9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6923C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6923C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4F6228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4F6228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4F81BD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4F81BD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365F9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4F81BD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4F81BD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4F81BD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943634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95B3D7" w:themeColor="accent1" w:themeTint="99"/>
        <w:bottom w:val="single" w:sz="24" w:space="10" w:color="95B3D7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F79646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6923C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6923C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4F6228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4F6228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4F81BD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4F81BD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C0504D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95B3D7" w:themeColor="accent1" w:themeTint="99"/>
        <w:left w:val="single" w:sz="24" w:space="10" w:color="4F81BD" w:themeColor="accent1"/>
        <w:bottom w:val="single" w:sz="36" w:space="10" w:color="9BBB59" w:themeColor="accent3"/>
        <w:right w:val="single" w:sz="24" w:space="10" w:color="4F81BD" w:themeColor="accent1"/>
      </w:pBdr>
      <w:shd w:val="clear" w:color="auto" w:fill="4F81BD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4F81BD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C0504D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C0504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Paragraph">
    <w:name w:val="List Paragraph"/>
    <w:basedOn w:val="Normal"/>
    <w:uiPriority w:val="34"/>
    <w:qFormat/>
    <w:rsid w:val="00F37976"/>
    <w:pPr>
      <w:spacing w:after="200"/>
      <w:ind w:left="720"/>
      <w:contextualSpacing/>
    </w:pPr>
    <w:rPr>
      <w:rFonts w:cstheme="minorBidi"/>
      <w:color w:val="auto"/>
      <w:szCs w:val="22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F379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365F9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6923C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6923C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4F6228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4F6228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4F81BD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4F81BD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365F9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4F81BD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4F81BD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4F81BD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943634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95B3D7" w:themeColor="accent1" w:themeTint="99"/>
        <w:bottom w:val="single" w:sz="24" w:space="10" w:color="95B3D7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F79646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6923C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6923C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4F6228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4F6228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4F81BD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4F81BD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C0504D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95B3D7" w:themeColor="accent1" w:themeTint="99"/>
        <w:left w:val="single" w:sz="24" w:space="10" w:color="4F81BD" w:themeColor="accent1"/>
        <w:bottom w:val="single" w:sz="36" w:space="10" w:color="9BBB59" w:themeColor="accent3"/>
        <w:right w:val="single" w:sz="24" w:space="10" w:color="4F81BD" w:themeColor="accent1"/>
      </w:pBdr>
      <w:shd w:val="clear" w:color="auto" w:fill="4F81BD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4F81BD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C0504D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C0504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Paragraph">
    <w:name w:val="List Paragraph"/>
    <w:basedOn w:val="Normal"/>
    <w:uiPriority w:val="34"/>
    <w:qFormat/>
    <w:rsid w:val="00F37976"/>
    <w:pPr>
      <w:spacing w:after="200"/>
      <w:ind w:left="720"/>
      <w:contextualSpacing/>
    </w:pPr>
    <w:rPr>
      <w:rFonts w:cstheme="minorBidi"/>
      <w:color w:val="auto"/>
      <w:szCs w:val="22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F37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yprivateipolicechecks.co.nz/articles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myprivateipolicechecks.co.nz/about-police-checks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yprivateipolicechecks.co.nz/start-check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myprivateipolicechecks.co.nz/contact-us/" TargetMode="External"/><Relationship Id="rId10" Type="http://schemas.openxmlformats.org/officeDocument/2006/relationships/hyperlink" Target="https://www.myprivateipolicechecks.co.nz/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myprivateipolicechecks.co.nz/faq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9BBD66D6304BC1B92414D99EF3B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DD4CD-C13A-4FDA-A015-772F5574BB8D}"/>
      </w:docPartPr>
      <w:docPartBody>
        <w:p w:rsidR="00DB4D98" w:rsidRDefault="0041115F">
          <w:pPr>
            <w:pStyle w:val="B99BBD66D6304BC1B92414D99EF3BDA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18"/>
    <w:rsid w:val="0041115F"/>
    <w:rsid w:val="00A82132"/>
    <w:rsid w:val="00DB4D98"/>
    <w:rsid w:val="00EB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9BBD66D6304BC1B92414D99EF3BDA9">
    <w:name w:val="B99BBD66D6304BC1B92414D99EF3BDA9"/>
  </w:style>
  <w:style w:type="paragraph" w:customStyle="1" w:styleId="28BABB9CCF5A48B2AEEE4641FE369E09">
    <w:name w:val="28BABB9CCF5A48B2AEEE4641FE369E0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CAA6CEBF764E39A642879321B99682">
    <w:name w:val="50CAA6CEBF764E39A642879321B99682"/>
  </w:style>
  <w:style w:type="paragraph" w:customStyle="1" w:styleId="5FF000ECC9404D5C9BB6E9DDE42F8625">
    <w:name w:val="5FF000ECC9404D5C9BB6E9DDE42F8625"/>
  </w:style>
  <w:style w:type="paragraph" w:customStyle="1" w:styleId="A6807DC0889C44AFA88E6FE03B84F3D9">
    <w:name w:val="A6807DC0889C44AFA88E6FE03B84F3D9"/>
    <w:rsid w:val="00EB4618"/>
  </w:style>
  <w:style w:type="paragraph" w:customStyle="1" w:styleId="BDCDEA69DBC5464096AC0FC73FC3A453">
    <w:name w:val="BDCDEA69DBC5464096AC0FC73FC3A453"/>
    <w:rsid w:val="00EB4618"/>
  </w:style>
  <w:style w:type="paragraph" w:customStyle="1" w:styleId="202EABB4E0B74ED28FA3BDB8B7195AF2">
    <w:name w:val="202EABB4E0B74ED28FA3BDB8B7195AF2"/>
    <w:rsid w:val="00EB46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9BBD66D6304BC1B92414D99EF3BDA9">
    <w:name w:val="B99BBD66D6304BC1B92414D99EF3BDA9"/>
  </w:style>
  <w:style w:type="paragraph" w:customStyle="1" w:styleId="28BABB9CCF5A48B2AEEE4641FE369E09">
    <w:name w:val="28BABB9CCF5A48B2AEEE4641FE369E0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CAA6CEBF764E39A642879321B99682">
    <w:name w:val="50CAA6CEBF764E39A642879321B99682"/>
  </w:style>
  <w:style w:type="paragraph" w:customStyle="1" w:styleId="5FF000ECC9404D5C9BB6E9DDE42F8625">
    <w:name w:val="5FF000ECC9404D5C9BB6E9DDE42F8625"/>
  </w:style>
  <w:style w:type="paragraph" w:customStyle="1" w:styleId="A6807DC0889C44AFA88E6FE03B84F3D9">
    <w:name w:val="A6807DC0889C44AFA88E6FE03B84F3D9"/>
    <w:rsid w:val="00EB4618"/>
  </w:style>
  <w:style w:type="paragraph" w:customStyle="1" w:styleId="BDCDEA69DBC5464096AC0FC73FC3A453">
    <w:name w:val="BDCDEA69DBC5464096AC0FC73FC3A453"/>
    <w:rsid w:val="00EB4618"/>
  </w:style>
  <w:style w:type="paragraph" w:customStyle="1" w:styleId="202EABB4E0B74ED28FA3BDB8B7195AF2">
    <w:name w:val="202EABB4E0B74ED28FA3BDB8B7195AF2"/>
    <w:rsid w:val="00EB4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3C17F13-5CAF-4A4D-96A3-DA44EB3A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20</TotalTime>
  <Pages>7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 Engine Optimization (SEO) Plans</vt:lpstr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Engine Optimization (SEO) Plans</dc:title>
  <dc:subject>docume]</dc:subject>
  <dc:creator>User</dc:creator>
  <cp:lastModifiedBy>CTS</cp:lastModifiedBy>
  <cp:revision>3</cp:revision>
  <dcterms:created xsi:type="dcterms:W3CDTF">2020-01-07T07:43:00Z</dcterms:created>
  <dcterms:modified xsi:type="dcterms:W3CDTF">2020-01-07T08:25:00Z</dcterms:modified>
</cp:coreProperties>
</file>